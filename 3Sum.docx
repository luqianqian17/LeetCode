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>class Solution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>public: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vector&lt;vector&lt;int&gt;&gt; threeSum(vector&lt;int&gt;&amp; nums) {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vector&lt;vector&lt;int&gt;&gt; res_set;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 (nums.empty())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return res_set;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if  (nums.size()&lt;3)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return res_set;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std:: sort(nums.begin(),nums.end());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for (int a=0;a&lt;nums.size()-2; a++)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{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if (a&gt;0 &amp;&amp; nums[a]==nums[a-1])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int low=a+1;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int high=nums.size()-1;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while(low&lt;high)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vector&lt;int&gt; res 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if( (nums[low]+nums[high])==-nums[a])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res.push_back(nums[a]);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res.push_back(nums[low]);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res.push_back(nums[high]);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res_set.push_back(res);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while ( low+1 &lt; nums.size() &amp;&amp; nums[low]==nums[low+1])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low++;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while( high-1 &gt;=0 &amp;&amp; nums[high]==nums[high-1])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high--;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low++;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high--;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else if((nums[low]+nums[high])&gt;-nums[a])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high--;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low++;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}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return res_set;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</w:t>
      </w:r>
    </w:p>
    <w:p>
      <w:r>
        <w:rPr>
          <w:rFonts w:hint="eastAsia"/>
        </w:rPr>
        <w:t xml:space="preserve">};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82074"/>
    <w:rsid w:val="5778207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2019-03-11T13:17:00Z</dcterms:created>
  <dc:creator>鲁茜茜</dc:creator>
  <cp:lastModifiedBy>鲁茜茜</cp:lastModifiedBy>
  <dcterms:modified xsi:type="dcterms:W3CDTF">2019-03-11T13:18:57Z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